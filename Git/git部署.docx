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一、环境准备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操作系统：centos7（minimal，www.centos.org下载的包是CentOS-7-x86_64-Minimal-1708.iso）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CPU：2核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内存：6G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说明：硬件根据我查到的资料(</w:t>
      </w: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"https://docs.gitlab.com/ce/install/requirements.html" \t "http://www.cnblogs.com/straycats/p/_blank"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https://docs.gitlab.com/ce/install/requirements.html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)</w:t>
      </w:r>
      <w:bookmarkEnd w:id="0"/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，结合使用人数的考虑，故选择了2核6G的配置，实际配置时需要根据gitlab使用人数的负载来决定硬件配置。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1.1 更换阿里yum（个人习惯）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1）下载wget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install -y wget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2）备份默认的yum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mv /etc/yum.repos.d /etc/yum.repos.d.backup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3）设置新的yum目录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mkdir /etc/yum.repos.d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4）下载阿里yum配置到该目录中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wget -O /etc/yum.repos.d/CentOS-Base.repo http://mirrors.aliyun.com/repo/Centos-7.repo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5）重建缓存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clean 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makecache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6）升级所有包（改变软件设置和系统设置，系统版本内核都升级，故需要几分钟耐心等待）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update 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1.2 安装vim（个人习惯）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install -y vim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二、获取gitlab汉化包（要部署非汉化版，可以跳过这一块内容）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说明：gitlab中文社区版的项目，v7-v8.8是由Larry Li发起的“GitLab 中文社区版项目”（https://gitlab.com/larryli/gitlab），从 v8.9 之后，@xhang 开始继续该汉化项目（https://gitlab.com/xhang/gitlab）。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2.1 安装git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install -y 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2.2 克隆获取汉化版本库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下载最新的汉化包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clone https://gitlab.com/xhang/gitlab.git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如果是要下载老版本的汉化包，需要加上老版本的分支，比如今天已经是10.0.4，我依旧想下载10.0.2，可以运行下面的语句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clone https://gitlab.com/xhang/gitlab.git -b v10.0.2-zh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2.3 查看该汉化补丁的版本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cat gitlab/VERSION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我安装的时候正好是国庆，最新的版本才刚出，所以汉化版为10.0.2，故我选择原版也安装10.0.2。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三、部署社区版gitlab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3.1 安装gitlab的依赖项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install -y curl openssh-server openssh-clients postfix cronie policycoreutils-python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// 10.x以后开始依赖policycoreutils-python，我之前在使用9.x时还没有依赖该项。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3.2 启动postfix，并设置为开机启动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systemctl start postfix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systemctl enable postfix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3.3 设置防火墙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firewall-cmd --add-service=http --permanent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firewall-cmd --reload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3.4 获取gitlab的rpm包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 途径1：通过清华开源镜像站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查看清华开源镜像站，有我需要的10.0.2的rpm包。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获取rpm包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wget https://mirrors.tuna.tsinghua.edu.cn/gitlab-ce/yum/el7/gitlab-ce-10.0.2-ce.0.el7.x86_64.rpm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途径2：从官方获取RPM包后上传到/root目录下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官方下载：https://packages.gitlab.com/gitlab/gitlab-ce/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因为要在centos7上安装版本10.0.2的gitlab，故找到gitlab-ce-10.0.2-ce.0.el7.x86_64.rpm下载到本地后，通过Bitvise SSH Client工具将rpm包上传到gitlab虚拟机的/root目录下。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说明：从下载速度和方便程度来说，走清华的镜像站的方式更优，但是我2017/10/20想下载gitlab10.0.4时，发现清华的镜像站最新只有10.0.3，故在增补“途径2”获取最新的安装包。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3.5 安装rpm包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rpm -i gitlab-ce-10.0.2-ce.0.el7.x86_64.rpm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根据提示，继续执行指令配置gitlab。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gitlab-ctl reconfigure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3.6 修改配置文件gitlab.rb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vim /etc/gitlab/gitlab.rb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将external_url变量的地址修改为gitlab所在centos的ip地址。（因为我这台centos是16.5，故配成图中的地址）。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因为修改了配置文件，故需要重新加载配置内容。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gitlab-ctl reconfigure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-ctl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3.7 查看gitlab版本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head -1 /opt/gitlab/version-manifest.txt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四、覆盖汉化包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4.1 停止gitlab服务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gitlab-ctl stop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4.2 切换到gitlab汉化包所在的目录（即步骤二获取的汉化版gitlab）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cd /root/gitlab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4.3 比较汉化标签和原标签，导出 patch 用的 diff 文件到/root下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diff v10.0.2 v10.0.2-zh &gt; ../10.0.2-zh.diff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4.4 回到/root目录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4.5 将10.0.2-zh.diff作为补丁更新到gitlab中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install patch -y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patch -d /opt/gitlab/embedded/service/gitlab-rails -p1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10.0.2-zh.diff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4.6 启动gitlab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gitlab-ctl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4.7 重新配置gitlab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gitlab-ctl reconfigure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五、设置管理员密码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管理员账号登录的用户名：root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  （虽然登录后管理员的用户名为Administrator，但是实际登录的用户名是root）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方法一：网页方式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浏览器访问gitlab所在的ip，输入密码后点击 “Change your password”（如果进行汉化，点击“修改密码”）。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20125" cy="6134100"/>
            <wp:effectExtent l="0" t="0" r="0" b="0"/>
            <wp:docPr id="7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172575" cy="6496050"/>
            <wp:effectExtent l="0" t="0" r="0" b="0"/>
            <wp:docPr id="6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方法二：指令方式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gitlab-rails console production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稍等一会后会出现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33975" cy="600075"/>
            <wp:effectExtent l="0" t="0" r="9525" b="9525"/>
            <wp:docPr id="5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irb(main):001:0&gt; user = User.where(id: 1).first     // id为1的是超级管理员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irb(main):002:0&gt;user.password = 'yourpassword'      // 密码必须至少8个字符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irb(main):003:0&gt;user.save!                          // 如没有问题 返回true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exit                                                // 退出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E6B95"/>
    <w:rsid w:val="3E0E6B9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2018-07-06T07:15:00Z</dcterms:created>
  <dc:creator>Administrator</dc:creator>
  <cp:lastModifiedBy>Administrator</cp:lastModifiedBy>
  <dcterms:modified xsi:type="dcterms:W3CDTF">2018-07-06T08:06:01Z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